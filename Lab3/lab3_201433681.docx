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981" w:rsidRDefault="00682981" w:rsidP="0092518D">
      <w:r>
        <w:rPr>
          <w:rFonts w:hint="eastAsia"/>
        </w:rPr>
        <w:t>L</w:t>
      </w:r>
      <w:r>
        <w:t>ab3.1</w:t>
      </w:r>
    </w:p>
    <w:p w:rsidR="006D3A72" w:rsidRDefault="0092518D" w:rsidP="0092518D">
      <w:r>
        <w:rPr>
          <w:rFonts w:hint="eastAsia"/>
        </w:rPr>
        <w:t>M</w:t>
      </w:r>
      <w:r>
        <w:t>ainActivity.java</w:t>
      </w:r>
      <w:r w:rsidR="00682981">
        <w:t xml:space="preserve"> </w:t>
      </w:r>
    </w:p>
    <w:p w:rsidR="0092518D" w:rsidRDefault="0092518D" w:rsidP="0092518D"/>
    <w:p w:rsidR="0092518D" w:rsidRPr="0092518D" w:rsidRDefault="0092518D" w:rsidP="00925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package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com.example.namgoong.yeonwoo;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android.graphics.Color;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android.support.v7.app.AppCompatActivity;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android.app.Activity;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android.os.Bundle;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android.util.Log;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android.os.Bundle;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android.content.Intent;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android.content.Context;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android.view.*;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android.webkit.WebView;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android.webkit.WebViewClient;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android.widget.ArrayAdapter;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android.widget.Button;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android.widget.CheckBox;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android.widget.EditText;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android.widget.LinearLayout;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android.widget.ListView;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android.widget.RadioButton;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android.widget.RadioGroup;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android.widget.TextView;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android.widget.Toast;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class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 xml:space="preserve">MainActivity 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extends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AppCompatActivity {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Button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mBtn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</w:t>
      </w:r>
      <w:r w:rsidRPr="0092518D">
        <w:rPr>
          <w:rFonts w:ascii="굴림체" w:eastAsia="굴림체" w:hAnsi="굴림체" w:cs="굴림체" w:hint="eastAsia"/>
          <w:color w:val="808000"/>
          <w:sz w:val="18"/>
          <w:szCs w:val="18"/>
        </w:rPr>
        <w:t>@Override</w:t>
      </w:r>
      <w:r w:rsidRPr="0092518D">
        <w:rPr>
          <w:rFonts w:ascii="굴림체" w:eastAsia="굴림체" w:hAnsi="굴림체" w:cs="굴림체" w:hint="eastAsia"/>
          <w:color w:val="808000"/>
          <w:sz w:val="18"/>
          <w:szCs w:val="18"/>
        </w:rPr>
        <w:br/>
        <w:t xml:space="preserve">    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protected void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onCreate(Bundle savedInstanceState) {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super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.onCreate(savedInstanceState);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setContentView(R.layout.</w:t>
      </w:r>
      <w:r w:rsidRPr="0092518D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activity_main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mBtn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=findViewById(R.id.</w:t>
      </w:r>
      <w:r w:rsidRPr="0092518D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button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registerForContextMenu(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mBtn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}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void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onCreateContextMenu (ContextMenu menu, View v,ContextMenu.ContextMenuInfo menuInfo) {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super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.onCreateContextMenu(menu, v, menuInfo);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menu.setHeaderTitle(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"Button Menu"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menu.add(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0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1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0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"Red"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menu.add(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0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2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0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"Green"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menu.add(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0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3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0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"Blue"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);}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boolean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onContextItemSelected (MenuItem item){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if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(item.getItemId()==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1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mBtn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.setTextColor(Color.</w:t>
      </w:r>
      <w:r w:rsidRPr="0092518D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RED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if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(item.getItemId()==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2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mBtn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.setTextColor(Color.</w:t>
      </w:r>
      <w:r w:rsidRPr="0092518D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GREEN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if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(item.getItemId()==</w:t>
      </w:r>
      <w:r w:rsidRPr="0092518D">
        <w:rPr>
          <w:rFonts w:ascii="굴림체" w:eastAsia="굴림체" w:hAnsi="굴림체" w:cs="굴림체" w:hint="eastAsia"/>
          <w:color w:val="0000FF"/>
          <w:sz w:val="18"/>
          <w:szCs w:val="18"/>
        </w:rPr>
        <w:t>3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mBtn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.setTextColor(Color.</w:t>
      </w:r>
      <w:r w:rsidRPr="0092518D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BLUE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return true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}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}</w:t>
      </w:r>
    </w:p>
    <w:p w:rsidR="0092518D" w:rsidRDefault="0092518D" w:rsidP="0092518D"/>
    <w:p w:rsidR="0092518D" w:rsidRDefault="0092518D" w:rsidP="0092518D">
      <w:r>
        <w:rPr>
          <w:rFonts w:hint="eastAsia"/>
        </w:rPr>
        <w:t>a</w:t>
      </w:r>
      <w:r>
        <w:t>ctivity_main.xml</w:t>
      </w:r>
    </w:p>
    <w:p w:rsidR="0092518D" w:rsidRDefault="0092518D" w:rsidP="00925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92518D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&lt;?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 version=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"1.0" 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encoding=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"utf-8"</w:t>
      </w:r>
      <w:r w:rsidRPr="0092518D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?&gt;</w:t>
      </w:r>
      <w:r w:rsidRPr="0092518D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&lt;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"http://schemas.android.com/apk/res/android"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:orientation=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"vertical"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"@+id/activity_main"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Button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"@+id/button"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92518D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92518D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92518D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"TEXT COLOR CHANGE"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&lt;/</w:t>
      </w:r>
      <w:r w:rsidRPr="0092518D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92518D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</w:p>
    <w:p w:rsidR="00682981" w:rsidRDefault="00682981" w:rsidP="00925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</w:p>
    <w:p w:rsidR="00682981" w:rsidRPr="0092518D" w:rsidRDefault="00682981" w:rsidP="00925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sz w:val="18"/>
          <w:szCs w:val="18"/>
        </w:rPr>
        <w:t>스크린샷</w:t>
      </w:r>
    </w:p>
    <w:p w:rsidR="0092518D" w:rsidRDefault="00682981" w:rsidP="0092518D">
      <w:r>
        <w:rPr>
          <w:rFonts w:hint="eastAsia"/>
          <w:noProof/>
        </w:rPr>
        <w:drawing>
          <wp:inline distT="0" distB="0" distL="0" distR="0" wp14:anchorId="2C36DD27" wp14:editId="4FCEECD8">
            <wp:extent cx="1832180" cy="3761429"/>
            <wp:effectExtent l="0" t="0" r="0" b="0"/>
            <wp:docPr id="5" name="그림 5" descr="C:\Users\nam goong\Documents\카카오톡 받은 파일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 goong\Documents\카카오톡 받은 파일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791" cy="379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31002" cy="3759012"/>
            <wp:effectExtent l="0" t="0" r="0" b="0"/>
            <wp:docPr id="6" name="그림 6" descr="C:\Users\nam goong\Documents\카카오톡 받은 파일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 goong\Documents\카카오톡 받은 파일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86" cy="38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237610" wp14:editId="59752944">
            <wp:extent cx="1831545" cy="3760126"/>
            <wp:effectExtent l="0" t="0" r="0" b="0"/>
            <wp:docPr id="4" name="그림 4" descr="C:\Users\nam goong\Documents\카카오톡 받은 파일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 goong\Documents\카카오톡 받은 파일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07" cy="38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81" w:rsidRDefault="004B4D48" w:rsidP="0092518D">
      <w:r>
        <w:rPr>
          <w:rFonts w:hint="eastAsia"/>
        </w:rPr>
        <w:t>L</w:t>
      </w:r>
      <w:r>
        <w:t>ab3-2</w:t>
      </w:r>
    </w:p>
    <w:p w:rsidR="004B4D48" w:rsidRDefault="004B4D48" w:rsidP="0092518D">
      <w:r>
        <w:rPr>
          <w:rFonts w:hint="eastAsia"/>
        </w:rPr>
        <w:t>M</w:t>
      </w:r>
      <w:r>
        <w:t>ainActivity.java</w:t>
      </w:r>
    </w:p>
    <w:p w:rsidR="004B4D48" w:rsidRPr="004B4D48" w:rsidRDefault="004B4D48" w:rsidP="004B4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package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com.example.namgoong.yeonwoo;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android.graphics.Color;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android.support.v7.app.AppCompatActivity;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android.app.Activity;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android.os.Bundle;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android.util.Log;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android.os.Bundle;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android.content.Intent;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lastRenderedPageBreak/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android.content.Context;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android.view.*;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android.webkit.WebView;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android.webkit.WebViewClient;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android.widget.ArrayAdapter;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android.widget.Button;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android.widget.CheckBox;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android.widget.EditText;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android.widget.LinearLayout;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android.widget.ListView;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android.widget.RadioButton;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android.widget.RadioGroup;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android.widget.TextView;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android.widget.Toast;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class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 xml:space="preserve">MainActivity 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extends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AppCompatActivity {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EditText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name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RadioButton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male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female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CheckBox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sms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email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Button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btn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</w:t>
      </w:r>
      <w:r w:rsidRPr="004B4D48">
        <w:rPr>
          <w:rFonts w:ascii="굴림체" w:eastAsia="굴림체" w:hAnsi="굴림체" w:cs="굴림체" w:hint="eastAsia"/>
          <w:color w:val="808000"/>
          <w:sz w:val="18"/>
          <w:szCs w:val="18"/>
        </w:rPr>
        <w:t>@Override</w:t>
      </w:r>
      <w:r w:rsidRPr="004B4D48">
        <w:rPr>
          <w:rFonts w:ascii="굴림체" w:eastAsia="굴림체" w:hAnsi="굴림체" w:cs="굴림체" w:hint="eastAsia"/>
          <w:color w:val="808000"/>
          <w:sz w:val="18"/>
          <w:szCs w:val="18"/>
        </w:rPr>
        <w:br/>
        <w:t xml:space="preserve">    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protected void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onCreate(Bundle savedInstanceState) {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super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.onCreate(savedInstanceState);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setContentView(R.layout.</w:t>
      </w:r>
      <w:r w:rsidRPr="004B4D48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activity_main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name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=findViewById(R.id.</w:t>
      </w:r>
      <w:r w:rsidRPr="004B4D48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editText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male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=findViewById(R.id.</w:t>
      </w:r>
      <w:r w:rsidRPr="004B4D48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male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female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=findViewById(R.id.</w:t>
      </w:r>
      <w:r w:rsidRPr="004B4D48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female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sms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=findViewById(R.id.</w:t>
      </w:r>
      <w:r w:rsidRPr="004B4D48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sms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email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=findViewById(R.id.</w:t>
      </w:r>
      <w:r w:rsidRPr="004B4D48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e_mail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btn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=findViewById(R.id.</w:t>
      </w:r>
      <w:r w:rsidRPr="004B4D48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btn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btn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.setOnClickListener(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new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View.OnClickListener(){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void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onClick(View view){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String passedname = 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name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.getText().toString();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</w:t>
      </w:r>
      <w:r w:rsidRPr="004B4D48">
        <w:rPr>
          <w:rFonts w:ascii="굴림체" w:eastAsia="굴림체" w:hAnsi="굴림체" w:cs="굴림체" w:hint="eastAsia"/>
          <w:i/>
          <w:iCs/>
          <w:color w:val="808080"/>
          <w:sz w:val="18"/>
          <w:szCs w:val="18"/>
        </w:rPr>
        <w:t>//성별 radiobutton</w:t>
      </w:r>
      <w:r w:rsidRPr="004B4D48">
        <w:rPr>
          <w:rFonts w:ascii="굴림체" w:eastAsia="굴림체" w:hAnsi="굴림체" w:cs="굴림체" w:hint="eastAsia"/>
          <w:i/>
          <w:iCs/>
          <w:color w:val="808080"/>
          <w:sz w:val="18"/>
          <w:szCs w:val="18"/>
        </w:rPr>
        <w:br/>
        <w:t xml:space="preserve">               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String gender=</w:t>
      </w:r>
      <w:r w:rsidRPr="004B4D48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""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if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(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male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.isChecked())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    gender=</w:t>
      </w:r>
      <w:r w:rsidRPr="004B4D48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"남"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else if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(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female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.isChecked())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    gender=</w:t>
      </w:r>
      <w:r w:rsidRPr="004B4D48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"여"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</w:t>
      </w:r>
      <w:r w:rsidRPr="004B4D48">
        <w:rPr>
          <w:rFonts w:ascii="굴림체" w:eastAsia="굴림체" w:hAnsi="굴림체" w:cs="굴림체" w:hint="eastAsia"/>
          <w:i/>
          <w:iCs/>
          <w:color w:val="808080"/>
          <w:sz w:val="18"/>
          <w:szCs w:val="18"/>
        </w:rPr>
        <w:t>//수신여부 checkbox</w:t>
      </w:r>
      <w:r w:rsidRPr="004B4D48">
        <w:rPr>
          <w:rFonts w:ascii="굴림체" w:eastAsia="굴림체" w:hAnsi="굴림체" w:cs="굴림체" w:hint="eastAsia"/>
          <w:i/>
          <w:iCs/>
          <w:color w:val="808080"/>
          <w:sz w:val="18"/>
          <w:szCs w:val="18"/>
        </w:rPr>
        <w:br/>
        <w:t xml:space="preserve">               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String acceptance=</w:t>
      </w:r>
      <w:r w:rsidRPr="004B4D48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""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if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(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sms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.isChecked())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    acceptance=</w:t>
      </w:r>
      <w:r w:rsidRPr="004B4D48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"SMS "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if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(</w:t>
      </w:r>
      <w:r w:rsidRPr="004B4D48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email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.isChecked())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    acceptance+=</w:t>
      </w:r>
      <w:r w:rsidRPr="004B4D48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"e-mail"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Intent intent = 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new 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Intent(getApplicationContext(),NewActivity.</w:t>
      </w:r>
      <w:r w:rsidRPr="004B4D48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class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intent.putExtra(</w:t>
      </w:r>
      <w:r w:rsidRPr="004B4D48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"name"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,passedname);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intent.putExtra(</w:t>
      </w:r>
      <w:r w:rsidRPr="004B4D48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"gender"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,gender);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intent.putExtra(</w:t>
      </w:r>
      <w:r w:rsidRPr="004B4D48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"accept"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t>,acceptance);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startActivity(intent);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finish();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}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});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}</w:t>
      </w:r>
      <w:r w:rsidRPr="004B4D48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}</w:t>
      </w:r>
    </w:p>
    <w:p w:rsidR="004B4D48" w:rsidRDefault="004B4D48" w:rsidP="0092518D"/>
    <w:p w:rsidR="00741DFE" w:rsidRDefault="00741DFE" w:rsidP="0092518D">
      <w:r>
        <w:rPr>
          <w:rFonts w:hint="eastAsia"/>
        </w:rPr>
        <w:t>N</w:t>
      </w:r>
      <w:r>
        <w:t>ewActivity</w:t>
      </w:r>
      <w:r>
        <w:rPr>
          <w:rFonts w:hint="eastAsia"/>
        </w:rPr>
        <w:t>.</w:t>
      </w:r>
      <w:r>
        <w:t>java</w:t>
      </w:r>
    </w:p>
    <w:p w:rsidR="00741DFE" w:rsidRDefault="00741DFE" w:rsidP="0092518D"/>
    <w:p w:rsidR="00741DFE" w:rsidRPr="00741DFE" w:rsidRDefault="00741DFE" w:rsidP="0074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package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com.example.namgoong.yeonwoo;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android.support.v7.app.AppCompatActivity;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android.os.Bundle;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android.content.Intent;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android.view.View;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android.widget.Button;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android.widget.TextView;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class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 xml:space="preserve">NewActivity 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extends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AppCompatActivity {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TextView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text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gender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accept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Button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prebtn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protected void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onCreate(Bundle savedInstanceState) {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super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.onCreate(savedInstanceState);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setContentView(R.layout.</w:t>
      </w:r>
      <w:r w:rsidRPr="00741DFE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activity_new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text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=findViewById(R.id.</w:t>
      </w:r>
      <w:r w:rsidRPr="00741DFE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Textt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gender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=findViewById(R.id.</w:t>
      </w:r>
      <w:r w:rsidRPr="00741DFE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gender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accept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=findViewById(R.id.</w:t>
      </w:r>
      <w:r w:rsidRPr="00741DFE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accept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 xml:space="preserve">prebtn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= findViewById(R.id.</w:t>
      </w:r>
      <w:r w:rsidRPr="00741DFE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previous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Intent getIntent = getIntent();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if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(getIntent!=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null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) {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text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.setText(getIntent.getStringExtra(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"name"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));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gender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.setText(getIntent.getStringExtra(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"gender"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));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accept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.setText(getIntent.getStringExtra(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"accept"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));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}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prebtn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.setOnClickListener(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new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View.OnClickListener(){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void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onClick(View view){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Intent intent = 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new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Intent(getApplicationContext(),MainActivity.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class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startActivity(intent);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finish();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}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});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}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}</w:t>
      </w:r>
    </w:p>
    <w:p w:rsidR="00741DFE" w:rsidRDefault="00741DFE" w:rsidP="0092518D"/>
    <w:p w:rsidR="00741DFE" w:rsidRDefault="00741DFE" w:rsidP="0092518D"/>
    <w:p w:rsidR="00741DFE" w:rsidRDefault="00741DFE" w:rsidP="0092518D">
      <w:r>
        <w:rPr>
          <w:rFonts w:hint="eastAsia"/>
        </w:rPr>
        <w:t>a</w:t>
      </w:r>
      <w:r>
        <w:t>ctivity_main.xml</w:t>
      </w:r>
    </w:p>
    <w:p w:rsidR="00741DFE" w:rsidRDefault="00741DFE" w:rsidP="0092518D"/>
    <w:p w:rsidR="00741DFE" w:rsidRPr="00741DFE" w:rsidRDefault="00741DFE" w:rsidP="0074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741DFE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&lt;?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 version=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"1.0" 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encoding=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"utf-8"</w:t>
      </w:r>
      <w:r w:rsidRPr="00741DFE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?&gt;</w:t>
      </w:r>
      <w:r w:rsidRPr="00741DFE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LinearLayout 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"http://schemas.android.com/apk/res/android"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app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"http://schemas.android.com/apk/res-auto"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tools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"http://schemas.android.com/tools"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tools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:context=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".MainActivity"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:orientation=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"vertical"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lastRenderedPageBreak/>
        <w:t xml:space="preserve">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TableLayout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:stretchColumns=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"3"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TextView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"성명"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EditText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:hint=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:layout_span=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"3"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"@+id/editText"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TextView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"성별"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RadioGroup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:orientation=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"horizontal"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:layout_span=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"2"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RadioButton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"남"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"@+id/male"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RadioButton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"여"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"@+id/female"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RadioGroup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TextView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"수신여부"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CheckBox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"SMS"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"@+id/sms"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CheckBox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"e-mail"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"@+id/e-mail"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TableLayout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Button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"등록"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:layout_gravity=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"right"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"@+id/btn"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</w:p>
    <w:p w:rsidR="00741DFE" w:rsidRDefault="00741DFE" w:rsidP="0092518D"/>
    <w:p w:rsidR="00741DFE" w:rsidRDefault="00741DFE" w:rsidP="0092518D"/>
    <w:p w:rsidR="00741DFE" w:rsidRDefault="00741DFE" w:rsidP="0092518D">
      <w:r>
        <w:t>Activity_new.xml</w:t>
      </w:r>
    </w:p>
    <w:p w:rsidR="00741DFE" w:rsidRPr="00741DFE" w:rsidRDefault="00741DFE" w:rsidP="0074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741DFE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lastRenderedPageBreak/>
        <w:t>&lt;?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 version=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"1.0" 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encoding=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"utf-8"</w:t>
      </w:r>
      <w:r w:rsidRPr="00741DFE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?&gt;</w:t>
      </w:r>
      <w:r w:rsidRPr="00741DFE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LinearLayout 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"http://schemas.android.com/apk/res/android"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app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"http://schemas.android.com/apk/res-auto"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tools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"http://schemas.android.com/tools"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tools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:context=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".MainActivity"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:orientation=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"vertical"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TableLayout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:stretchColumns=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"3"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TextView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"성명" 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EditText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:hint=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:layout_span=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"3"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"@+id/editText"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TextView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"성별"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RadioGroup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:orientation=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"horizontal"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:layout_span=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"2"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RadioButton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"남"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"@+id/male"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RadioButton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"여"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"@+id/female"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RadioGroup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TextView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"수신여부"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CheckBox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"SMS"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"@+id/sms"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CheckBox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"e-mail"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"@+id/e-mail"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TableRow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TableLayout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Button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"등록"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lastRenderedPageBreak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:layout_gravity=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"right"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741DFE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741DFE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741DFE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"@+id/btn"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&lt;/</w:t>
      </w:r>
      <w:r w:rsidRPr="00741DFE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741DFE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</w:p>
    <w:p w:rsidR="00741DFE" w:rsidRDefault="00741DFE" w:rsidP="0092518D">
      <w:bookmarkStart w:id="0" w:name="_GoBack"/>
      <w:bookmarkEnd w:id="0"/>
    </w:p>
    <w:p w:rsidR="00741DFE" w:rsidRDefault="00741DFE" w:rsidP="0092518D">
      <w:r>
        <w:rPr>
          <w:rFonts w:hint="eastAsia"/>
        </w:rPr>
        <w:t>스크린샷</w:t>
      </w:r>
    </w:p>
    <w:p w:rsidR="00741DFE" w:rsidRPr="00741DFE" w:rsidRDefault="00741DFE" w:rsidP="009251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96518" cy="2867025"/>
            <wp:effectExtent l="0" t="0" r="0" b="0"/>
            <wp:docPr id="7" name="그림 7" descr="C:\Users\nam goong\Documents\카카오톡 받은 파일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 goong\Documents\카카오톡 받은 파일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352" cy="291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19102" cy="2913388"/>
            <wp:effectExtent l="0" t="0" r="0" b="1270"/>
            <wp:docPr id="8" name="그림 8" descr="C:\Users\nam goong\Documents\카카오톡 받은 파일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m goong\Documents\카카오톡 받은 파일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521" cy="297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05603" cy="2885675"/>
            <wp:effectExtent l="0" t="0" r="4445" b="0"/>
            <wp:docPr id="9" name="그림 9" descr="C:\Users\nam goong\Documents\카카오톡 받은 파일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m goong\Documents\카카오톡 받은 파일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32" cy="29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48" w:rsidRDefault="004B4D48" w:rsidP="0092518D">
      <w:pPr>
        <w:rPr>
          <w:rFonts w:hint="eastAsia"/>
        </w:rPr>
      </w:pPr>
    </w:p>
    <w:p w:rsidR="00682981" w:rsidRDefault="00682981" w:rsidP="0092518D">
      <w:r>
        <w:rPr>
          <w:rFonts w:hint="eastAsia"/>
        </w:rPr>
        <w:t>L</w:t>
      </w:r>
      <w:r>
        <w:t>ab3.</w:t>
      </w:r>
      <w:r w:rsidR="00D30C24">
        <w:t>3</w:t>
      </w:r>
    </w:p>
    <w:p w:rsidR="00682981" w:rsidRDefault="00D30C24" w:rsidP="0092518D">
      <w:r>
        <w:rPr>
          <w:rFonts w:hint="eastAsia"/>
        </w:rPr>
        <w:t>M</w:t>
      </w:r>
      <w:r>
        <w:t>ainActivity.java</w:t>
      </w:r>
    </w:p>
    <w:p w:rsidR="00D30C24" w:rsidRDefault="00D30C24" w:rsidP="0092518D"/>
    <w:p w:rsidR="00D30C24" w:rsidRPr="00D30C24" w:rsidRDefault="00D30C24" w:rsidP="00D30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package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com.example.namgoong.yeonwoo;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android.graphics.Color;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android.support.v7.app.AppCompatActivity;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android.app.Activity;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android.os.Bundle;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android.util.Log;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android.os.Bundle;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android.content.Intent;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android.content.Context;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android.view.*;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android.webkit.WebView;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android.webkit.WebViewClient;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android.widget.ArrayAdapter;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android.widget.Button;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android.widget.CheckBox;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android.widget.EditText;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android.widget.LinearLayout;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android.widget.ListView;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android.widget.RadioButton;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android.widget.RadioGroup;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android.widget.TextView;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android.widget.Toast;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lastRenderedPageBreak/>
        <w:t xml:space="preserve">public class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 xml:space="preserve">MainActivity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extends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AppCompatActivity 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MainFragment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mainFragment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NewFragment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newFragment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Button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button1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Button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button2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color w:val="808000"/>
          <w:sz w:val="18"/>
          <w:szCs w:val="18"/>
        </w:rPr>
        <w:t>@Override</w:t>
      </w:r>
      <w:r w:rsidRPr="00D30C24">
        <w:rPr>
          <w:rFonts w:ascii="굴림체" w:eastAsia="굴림체" w:hAnsi="굴림체" w:cs="굴림체" w:hint="eastAsia"/>
          <w:color w:val="8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protected void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onCreate(Bundle savedInstanceState) 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super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.onCreate(savedInstanceState);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setContentView(R.layout.</w:t>
      </w:r>
      <w:r w:rsidRPr="00D30C24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activity_main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 xml:space="preserve">button1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= findViewById(R.id.</w:t>
      </w:r>
      <w:r w:rsidRPr="00D30C24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tab1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 xml:space="preserve">button2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= findViewById(R.id.</w:t>
      </w:r>
      <w:r w:rsidRPr="00D30C24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tab2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 xml:space="preserve">mainFragment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 xml:space="preserve">=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new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MainFragment();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 xml:space="preserve">newFragment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 xml:space="preserve">=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new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NewFragment();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button1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.setOnClickListener(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new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View.OnClickListener(){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void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onClick(View view){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getSupportFragmentManager().beginTransaction().replace(R.id.</w:t>
      </w:r>
      <w:r w:rsidRPr="00D30C24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framelayout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mainFragment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).commit();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}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});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button2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.setOnClickListener(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new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View.OnClickListener(){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void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onClick(View view){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    getSupportFragmentManager().beginTransaction().replace(R.id.</w:t>
      </w:r>
      <w:r w:rsidRPr="00D30C24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framelayout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,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newFragment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).commit();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    }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});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}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}</w:t>
      </w:r>
    </w:p>
    <w:p w:rsidR="00D30C24" w:rsidRDefault="00D30C24" w:rsidP="0092518D"/>
    <w:p w:rsidR="00D30C24" w:rsidRDefault="00D30C24" w:rsidP="0092518D"/>
    <w:p w:rsidR="00D30C24" w:rsidRDefault="00D30C24" w:rsidP="0092518D">
      <w:r>
        <w:rPr>
          <w:rFonts w:hint="eastAsia"/>
        </w:rPr>
        <w:t>E</w:t>
      </w:r>
      <w:r>
        <w:t>mptyFragment</w:t>
      </w:r>
    </w:p>
    <w:p w:rsidR="00D30C24" w:rsidRPr="00D30C24" w:rsidRDefault="00D30C24" w:rsidP="00D30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package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com.example.namgoong.yeonwoo;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android.os.Bundle;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android.support.v4.app.Fragment;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android.view.LayoutInflater;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android.view.View;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android.view.ViewGroup;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class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 xml:space="preserve">EmptyFragment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extends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Fragment 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View onCreateView(LayoutInflater inflater, ViewGroup container, Bundle savedInstanceState){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return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inflater.inflate(R.layout.</w:t>
      </w:r>
      <w:r w:rsidRPr="00D30C24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fragment_empty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,container,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false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}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}</w:t>
      </w:r>
    </w:p>
    <w:p w:rsidR="00D30C24" w:rsidRDefault="00D30C24" w:rsidP="0092518D"/>
    <w:p w:rsidR="00D30C24" w:rsidRDefault="00D30C24" w:rsidP="0092518D">
      <w:r>
        <w:rPr>
          <w:rFonts w:hint="eastAsia"/>
        </w:rPr>
        <w:t>M</w:t>
      </w:r>
      <w:r>
        <w:t>ainFragment</w:t>
      </w:r>
    </w:p>
    <w:p w:rsidR="00D30C24" w:rsidRDefault="00D30C24" w:rsidP="0092518D"/>
    <w:p w:rsidR="00D30C24" w:rsidRPr="00D30C24" w:rsidRDefault="00D30C24" w:rsidP="00D30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package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com.example.namgoong.yeonwoo;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android.support.v7.app.AppCompatActivity;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android.os.Bundle;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android.support.v4.app.Fragment;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lastRenderedPageBreak/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android.view.LayoutInflater;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android.view.View;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android.view.ViewGroup;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class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 xml:space="preserve">MainFragment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extends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Fragment 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View onCreateView(LayoutInflater inflater, ViewGroup container, Bundle savedInstanceState){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return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inflater.inflate(R.layout.</w:t>
      </w:r>
      <w:r w:rsidRPr="00D30C24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activity_main_fragment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,container,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false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}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}</w:t>
      </w:r>
    </w:p>
    <w:p w:rsidR="00D30C24" w:rsidRDefault="00D30C24" w:rsidP="0092518D">
      <w:r>
        <w:t>NewFragment</w:t>
      </w:r>
    </w:p>
    <w:p w:rsidR="00D30C24" w:rsidRDefault="00D30C24" w:rsidP="0092518D"/>
    <w:p w:rsidR="00D30C24" w:rsidRPr="00D30C24" w:rsidRDefault="00D30C24" w:rsidP="00D30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package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com.example.namgoong.yeonwoo;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android.support.v7.app.AppCompatActivity;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android.os.Bundle;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android.support.v4.app.Fragment;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android.view.LayoutInflater;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android.view.View;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import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android.view.ViewGroup;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class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 xml:space="preserve">NewFragment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extends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Fragment 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public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View onCreateView(LayoutInflater inflater, ViewGroup container, Bundle savedInstanceState){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 xml:space="preserve">return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inflater.inflate(R.layout.</w:t>
      </w:r>
      <w:r w:rsidRPr="00D30C24">
        <w:rPr>
          <w:rFonts w:ascii="굴림체" w:eastAsia="굴림체" w:hAnsi="굴림체" w:cs="굴림체" w:hint="eastAsia"/>
          <w:b/>
          <w:bCs/>
          <w:i/>
          <w:iCs/>
          <w:color w:val="660E7A"/>
          <w:sz w:val="18"/>
          <w:szCs w:val="18"/>
        </w:rPr>
        <w:t>activity_new_fragment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,container,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false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);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}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}</w:t>
      </w:r>
    </w:p>
    <w:p w:rsidR="00D30C24" w:rsidRDefault="00D30C24" w:rsidP="0092518D"/>
    <w:p w:rsidR="00D30C24" w:rsidRDefault="00D30C24" w:rsidP="0092518D"/>
    <w:p w:rsidR="00D30C24" w:rsidRDefault="00D30C24" w:rsidP="0092518D">
      <w:r>
        <w:t>activity_main.xml</w:t>
      </w:r>
    </w:p>
    <w:p w:rsidR="00D30C24" w:rsidRDefault="00D30C24" w:rsidP="0092518D"/>
    <w:p w:rsidR="00D30C24" w:rsidRPr="00D30C24" w:rsidRDefault="00D30C24" w:rsidP="00D30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&lt;?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 version=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"1.0" 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encoding=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"utf-8"</w:t>
      </w: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?&gt;</w:t>
      </w: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"http://schemas.android.com/apk/res/android"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"@+id/container"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:orientation=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"vertical"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Button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"@+id/tab1"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"TAB1"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Button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"@+id/tab2"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"TAB2" 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lastRenderedPageBreak/>
        <w:t>&lt;/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FrameLayout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"@+id/framelayout"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fragment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"@+id/fragmentlayout"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"fragment area"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:name=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"com.example.namgoong.yeonwoo.EmptyFragment"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&lt;/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FrameLayout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&lt;/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</w:p>
    <w:p w:rsidR="00D30C24" w:rsidRDefault="00D30C24" w:rsidP="0092518D"/>
    <w:p w:rsidR="00D30C24" w:rsidRDefault="00D30C24" w:rsidP="0092518D">
      <w:r>
        <w:t>Activity_main_fragment.xml</w:t>
      </w:r>
    </w:p>
    <w:p w:rsidR="00D30C24" w:rsidRDefault="00D30C24" w:rsidP="0092518D"/>
    <w:p w:rsidR="00D30C24" w:rsidRPr="00D30C24" w:rsidRDefault="00D30C24" w:rsidP="00D30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&lt;?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 version=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"1.0" 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encoding=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"utf-8"</w:t>
      </w: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?&gt;</w:t>
      </w: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"http://schemas.android.com/apk/res/android"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"@+id/mainFragment"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:orientation=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"vertical"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:background=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"#ffffccaa"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TextView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"First fragment"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ImageView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:src=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"@drawable/flower"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:scaleType=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"fitXY"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&lt;/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</w:p>
    <w:p w:rsidR="00D30C24" w:rsidRDefault="00D30C24" w:rsidP="0092518D"/>
    <w:p w:rsidR="00D30C24" w:rsidRDefault="00D30C24" w:rsidP="0092518D">
      <w:r>
        <w:rPr>
          <w:rFonts w:hint="eastAsia"/>
        </w:rPr>
        <w:t>A</w:t>
      </w:r>
      <w:r>
        <w:t>ctivity_new_fragment.xml</w:t>
      </w:r>
    </w:p>
    <w:p w:rsidR="00D30C24" w:rsidRPr="00D30C24" w:rsidRDefault="00D30C24" w:rsidP="00D30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/>
          <w:color w:val="000000"/>
          <w:sz w:val="18"/>
          <w:szCs w:val="18"/>
        </w:rPr>
      </w:pP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&lt;?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 version=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"1.0" 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encoding=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"utf-8"</w:t>
      </w: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?&gt;</w:t>
      </w: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"http://schemas.android.com/apk/res/android"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:id=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"@+id/newFragment"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:orientation=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"vertical"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:background=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"#ffffccaa"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TextView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"Second fragment"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ImageView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"wrap_content"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:src=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"@drawable/flower"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:scaleType=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"fitXY"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&lt;/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</w:p>
    <w:p w:rsidR="00D30C24" w:rsidRDefault="00D30C24" w:rsidP="0092518D"/>
    <w:p w:rsidR="00D30C24" w:rsidRDefault="00D30C24" w:rsidP="0092518D">
      <w:r>
        <w:t>Fragment_empty.xml</w:t>
      </w:r>
    </w:p>
    <w:p w:rsidR="00D30C24" w:rsidRDefault="00D30C24" w:rsidP="0092518D"/>
    <w:p w:rsidR="004B4D48" w:rsidRPr="004B4D48" w:rsidRDefault="00D30C24" w:rsidP="004B4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굴림체" w:eastAsia="굴림체" w:hAnsi="굴림체" w:cs="굴림체" w:hint="eastAsia"/>
          <w:color w:val="000000"/>
          <w:sz w:val="18"/>
          <w:szCs w:val="18"/>
        </w:rPr>
      </w:pP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&lt;?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 version=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"1.0" 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encoding=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"utf-8"</w:t>
      </w: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t>?&gt;</w:t>
      </w:r>
      <w:r w:rsidRPr="00D30C24">
        <w:rPr>
          <w:rFonts w:ascii="굴림체" w:eastAsia="굴림체" w:hAnsi="굴림체" w:cs="굴림체" w:hint="eastAsia"/>
          <w:i/>
          <w:iCs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xmlns: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 xml:space="preserve">"http://schemas.android.com/apk/res/android"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:orientation=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"vertical"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:background=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"#ffffccaa"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 xml:space="preserve">    &lt;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TextView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:layout_width=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:layout_height=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"match_parent"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"Fragment area"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:gravity=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"center"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:textSize=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"80dp"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br/>
        <w:t xml:space="preserve">        </w:t>
      </w:r>
      <w:r w:rsidRPr="00D30C24">
        <w:rPr>
          <w:rFonts w:ascii="굴림체" w:eastAsia="굴림체" w:hAnsi="굴림체" w:cs="굴림체" w:hint="eastAsia"/>
          <w:b/>
          <w:bCs/>
          <w:color w:val="660E7A"/>
          <w:sz w:val="18"/>
          <w:szCs w:val="18"/>
        </w:rPr>
        <w:t>android</w:t>
      </w:r>
      <w:r w:rsidRPr="00D30C24">
        <w:rPr>
          <w:rFonts w:ascii="굴림체" w:eastAsia="굴림체" w:hAnsi="굴림체" w:cs="굴림체" w:hint="eastAsia"/>
          <w:b/>
          <w:bCs/>
          <w:color w:val="0000FF"/>
          <w:sz w:val="18"/>
          <w:szCs w:val="18"/>
        </w:rPr>
        <w:t>:textColor=</w:t>
      </w:r>
      <w:r w:rsidRPr="00D30C24">
        <w:rPr>
          <w:rFonts w:ascii="굴림체" w:eastAsia="굴림체" w:hAnsi="굴림체" w:cs="굴림체" w:hint="eastAsia"/>
          <w:b/>
          <w:bCs/>
          <w:color w:val="008000"/>
          <w:sz w:val="18"/>
          <w:szCs w:val="18"/>
        </w:rPr>
        <w:t>"#ffffffff"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/&gt;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br/>
        <w:t>&lt;/</w:t>
      </w:r>
      <w:r w:rsidRPr="00D30C24">
        <w:rPr>
          <w:rFonts w:ascii="굴림체" w:eastAsia="굴림체" w:hAnsi="굴림체" w:cs="굴림체" w:hint="eastAsia"/>
          <w:b/>
          <w:bCs/>
          <w:color w:val="000080"/>
          <w:sz w:val="18"/>
          <w:szCs w:val="18"/>
        </w:rPr>
        <w:t>LinearLayout</w:t>
      </w:r>
      <w:r w:rsidRPr="00D30C24">
        <w:rPr>
          <w:rFonts w:ascii="굴림체" w:eastAsia="굴림체" w:hAnsi="굴림체" w:cs="굴림체" w:hint="eastAsia"/>
          <w:color w:val="000000"/>
          <w:sz w:val="18"/>
          <w:szCs w:val="18"/>
        </w:rPr>
        <w:t>&gt;</w:t>
      </w:r>
    </w:p>
    <w:p w:rsidR="004B4D48" w:rsidRDefault="004B4D48" w:rsidP="0092518D">
      <w:r>
        <w:rPr>
          <w:rFonts w:hint="eastAsia"/>
        </w:rPr>
        <w:t>스크린샷</w:t>
      </w:r>
    </w:p>
    <w:p w:rsidR="004B4D48" w:rsidRDefault="004B4D48" w:rsidP="0092518D"/>
    <w:p w:rsidR="004B4D48" w:rsidRDefault="004B4D48" w:rsidP="0092518D">
      <w:r>
        <w:rPr>
          <w:rFonts w:hint="eastAsia"/>
          <w:noProof/>
        </w:rPr>
        <w:drawing>
          <wp:inline distT="0" distB="0" distL="0" distR="0" wp14:anchorId="21D8B440" wp14:editId="1187CEF3">
            <wp:extent cx="1794879" cy="3684849"/>
            <wp:effectExtent l="0" t="0" r="0" b="0"/>
            <wp:docPr id="2" name="그림 2" descr="C:\Users\nam goong\Documents\카카오톡 받은 파일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 goong\Documents\카카오톡 받은 파일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53" cy="372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76A5DA4" wp14:editId="66970D48">
            <wp:extent cx="1775931" cy="3645949"/>
            <wp:effectExtent l="0" t="0" r="0" b="0"/>
            <wp:docPr id="3" name="그림 3" descr="C:\Users\nam goong\Documents\카카오톡 받은 파일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 goong\Documents\카카오톡 받은 파일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32" cy="368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2299" cy="3617967"/>
            <wp:effectExtent l="0" t="0" r="0" b="1905"/>
            <wp:docPr id="1" name="그림 1" descr="C:\Users\nam goong\Documents\카카오톡 받은 파일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 goong\Documents\카카오톡 받은 파일\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5" cy="366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48" w:rsidRDefault="004B4D48" w:rsidP="0092518D"/>
    <w:p w:rsidR="004B4D48" w:rsidRPr="00D30C24" w:rsidRDefault="004B4D48" w:rsidP="0092518D">
      <w:pPr>
        <w:rPr>
          <w:rFonts w:hint="eastAsia"/>
        </w:rPr>
      </w:pPr>
    </w:p>
    <w:sectPr w:rsidR="004B4D48" w:rsidRPr="00D30C24" w:rsidSect="002A45AD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47C" w:rsidRDefault="000E147C">
      <w:pPr>
        <w:spacing w:line="240" w:lineRule="auto"/>
      </w:pPr>
      <w:r>
        <w:separator/>
      </w:r>
    </w:p>
  </w:endnote>
  <w:endnote w:type="continuationSeparator" w:id="0">
    <w:p w:rsidR="000E147C" w:rsidRDefault="000E1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47C" w:rsidRDefault="000E147C">
      <w:pPr>
        <w:spacing w:line="240" w:lineRule="auto"/>
      </w:pPr>
      <w:r>
        <w:separator/>
      </w:r>
    </w:p>
  </w:footnote>
  <w:footnote w:type="continuationSeparator" w:id="0">
    <w:p w:rsidR="000E147C" w:rsidRDefault="000E14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8D"/>
    <w:rsid w:val="00013306"/>
    <w:rsid w:val="000150E9"/>
    <w:rsid w:val="00030E3C"/>
    <w:rsid w:val="00072D27"/>
    <w:rsid w:val="00081AF1"/>
    <w:rsid w:val="00083C22"/>
    <w:rsid w:val="00086E87"/>
    <w:rsid w:val="000871A8"/>
    <w:rsid w:val="000A036B"/>
    <w:rsid w:val="000D0E4A"/>
    <w:rsid w:val="000E147C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45AD"/>
    <w:rsid w:val="002A67C8"/>
    <w:rsid w:val="002B40B7"/>
    <w:rsid w:val="002C5D75"/>
    <w:rsid w:val="00312630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4D48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71631"/>
    <w:rsid w:val="00675DC2"/>
    <w:rsid w:val="00682981"/>
    <w:rsid w:val="0069487E"/>
    <w:rsid w:val="006B0B82"/>
    <w:rsid w:val="006B7EF2"/>
    <w:rsid w:val="006C3B5F"/>
    <w:rsid w:val="006D3A72"/>
    <w:rsid w:val="006F53EE"/>
    <w:rsid w:val="00720310"/>
    <w:rsid w:val="00726D9C"/>
    <w:rsid w:val="00726F2C"/>
    <w:rsid w:val="00741DFE"/>
    <w:rsid w:val="00742FF3"/>
    <w:rsid w:val="00794B27"/>
    <w:rsid w:val="007A7846"/>
    <w:rsid w:val="007F66F5"/>
    <w:rsid w:val="00812400"/>
    <w:rsid w:val="0082203C"/>
    <w:rsid w:val="008360A8"/>
    <w:rsid w:val="008416E0"/>
    <w:rsid w:val="00897BFF"/>
    <w:rsid w:val="008C61B9"/>
    <w:rsid w:val="009111A2"/>
    <w:rsid w:val="00912477"/>
    <w:rsid w:val="009139AF"/>
    <w:rsid w:val="0092518D"/>
    <w:rsid w:val="00943B06"/>
    <w:rsid w:val="00945864"/>
    <w:rsid w:val="009853E9"/>
    <w:rsid w:val="00996E16"/>
    <w:rsid w:val="009B69C5"/>
    <w:rsid w:val="009F72A7"/>
    <w:rsid w:val="00A119D9"/>
    <w:rsid w:val="00A11F44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62CB0"/>
    <w:rsid w:val="00BA3CC7"/>
    <w:rsid w:val="00BB30E7"/>
    <w:rsid w:val="00BC6BA5"/>
    <w:rsid w:val="00BF457D"/>
    <w:rsid w:val="00BF4775"/>
    <w:rsid w:val="00C46D03"/>
    <w:rsid w:val="00CC3AB0"/>
    <w:rsid w:val="00D1798D"/>
    <w:rsid w:val="00D30C24"/>
    <w:rsid w:val="00D902A4"/>
    <w:rsid w:val="00DB2323"/>
    <w:rsid w:val="00DB331E"/>
    <w:rsid w:val="00DC4E21"/>
    <w:rsid w:val="00DD5358"/>
    <w:rsid w:val="00E13A25"/>
    <w:rsid w:val="00E224A0"/>
    <w:rsid w:val="00E254F0"/>
    <w:rsid w:val="00E51168"/>
    <w:rsid w:val="00E72A21"/>
    <w:rsid w:val="00E7715A"/>
    <w:rsid w:val="00EB700D"/>
    <w:rsid w:val="00F33B83"/>
    <w:rsid w:val="00F41B1D"/>
    <w:rsid w:val="00F54BD0"/>
    <w:rsid w:val="00F830B4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69A1CC"/>
  <w15:chartTrackingRefBased/>
  <w15:docId w15:val="{DA263C78-8F99-4B07-9667-6871B7EA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A45AD"/>
    <w:rPr>
      <w:rFonts w:eastAsia="맑은 고딕"/>
    </w:rPr>
  </w:style>
  <w:style w:type="paragraph" w:styleId="1">
    <w:name w:val="heading 1"/>
    <w:basedOn w:val="a1"/>
    <w:link w:val="1Char"/>
    <w:uiPriority w:val="5"/>
    <w:qFormat/>
    <w:rsid w:val="00671631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hAnsiTheme="majorHAnsi" w:cstheme="majorBidi"/>
      <w:color w:val="3B3838" w:themeColor="background2" w:themeShade="40"/>
      <w:kern w:val="28"/>
      <w:sz w:val="50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6"/>
    <w:semiHidden/>
    <w:unhideWhenUsed/>
    <w:qFormat/>
    <w:rsid w:val="002A45AD"/>
    <w:pPr>
      <w:keepNext/>
      <w:keepLines/>
      <w:spacing w:before="40"/>
      <w:outlineLvl w:val="1"/>
    </w:pPr>
    <w:rPr>
      <w:rFonts w:asciiTheme="majorHAnsi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5"/>
    <w:rsid w:val="00671631"/>
    <w:rPr>
      <w:rFonts w:asciiTheme="majorHAnsi" w:eastAsia="맑은 고딕" w:hAnsiTheme="majorHAnsi" w:cstheme="majorBidi"/>
      <w:color w:val="3B3838" w:themeColor="background2" w:themeShade="40"/>
      <w:kern w:val="28"/>
      <w:sz w:val="50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rsid w:val="002A45AD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2"/>
    <w:link w:val="a5"/>
    <w:uiPriority w:val="99"/>
    <w:rsid w:val="002A45AD"/>
    <w:rPr>
      <w:rFonts w:eastAsia="맑은 고딕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2A45AD"/>
    <w:pPr>
      <w:numPr>
        <w:numId w:val="3"/>
      </w:numPr>
    </w:pPr>
    <w:rPr>
      <w:color w:val="3B3838" w:themeColor="background2" w:themeShade="40"/>
    </w:rPr>
  </w:style>
  <w:style w:type="paragraph" w:styleId="a6">
    <w:name w:val="Title"/>
    <w:basedOn w:val="a1"/>
    <w:link w:val="Char0"/>
    <w:uiPriority w:val="1"/>
    <w:qFormat/>
    <w:rsid w:val="002A45A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2"/>
    <w:link w:val="a6"/>
    <w:uiPriority w:val="1"/>
    <w:rsid w:val="002A45AD"/>
    <w:rPr>
      <w:rFonts w:asciiTheme="majorHAnsi" w:eastAsia="맑은 고딕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1"/>
    <w:uiPriority w:val="2"/>
    <w:qFormat/>
    <w:rsid w:val="002A45A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hAnsiTheme="majorHAnsi"/>
      <w:color w:val="FFFFFF" w:themeColor="background1"/>
      <w:spacing w:val="15"/>
      <w:sz w:val="36"/>
    </w:rPr>
  </w:style>
  <w:style w:type="character" w:customStyle="1" w:styleId="Char1">
    <w:name w:val="부제 Char"/>
    <w:basedOn w:val="a2"/>
    <w:link w:val="a7"/>
    <w:uiPriority w:val="2"/>
    <w:rsid w:val="002A45AD"/>
    <w:rPr>
      <w:rFonts w:asciiTheme="majorHAnsi" w:eastAsia="맑은 고딕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a">
    <w:name w:val="footer"/>
    <w:basedOn w:val="a1"/>
    <w:link w:val="Char2"/>
    <w:uiPriority w:val="99"/>
    <w:unhideWhenUsed/>
    <w:pPr>
      <w:spacing w:line="240" w:lineRule="auto"/>
    </w:pPr>
  </w:style>
  <w:style w:type="character" w:customStyle="1" w:styleId="Char2">
    <w:name w:val="바닥글 Char"/>
    <w:basedOn w:val="a2"/>
    <w:link w:val="aa"/>
    <w:uiPriority w:val="99"/>
  </w:style>
  <w:style w:type="character" w:styleId="ab">
    <w:name w:val="Intense Emphasis"/>
    <w:basedOn w:val="a2"/>
    <w:uiPriority w:val="21"/>
    <w:qFormat/>
    <w:rsid w:val="002A45AD"/>
    <w:rPr>
      <w:rFonts w:eastAsia="맑은 고딕"/>
      <w:i/>
      <w:iCs/>
      <w:color w:val="2B579A" w:themeColor="accent5"/>
    </w:rPr>
  </w:style>
  <w:style w:type="table" w:styleId="10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2"/>
    <w:link w:val="21"/>
    <w:uiPriority w:val="6"/>
    <w:semiHidden/>
    <w:rsid w:val="002A45AD"/>
    <w:rPr>
      <w:rFonts w:asciiTheme="majorHAnsi" w:eastAsia="맑은 고딕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c">
    <w:name w:val="Balloon Text"/>
    <w:basedOn w:val="a1"/>
    <w:link w:val="Char3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E51168"/>
    <w:rPr>
      <w:rFonts w:cs="Segoe UI"/>
      <w:szCs w:val="18"/>
    </w:rPr>
  </w:style>
  <w:style w:type="character" w:styleId="ad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e">
    <w:name w:val="annotation text"/>
    <w:basedOn w:val="a1"/>
    <w:link w:val="Char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har4">
    <w:name w:val="메모 텍스트 Char"/>
    <w:basedOn w:val="a2"/>
    <w:link w:val="ae"/>
    <w:uiPriority w:val="99"/>
    <w:semiHidden/>
    <w:rsid w:val="0026484A"/>
    <w:rPr>
      <w:szCs w:val="20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26484A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26484A"/>
    <w:rPr>
      <w:b/>
      <w:bCs/>
      <w:szCs w:val="20"/>
    </w:rPr>
  </w:style>
  <w:style w:type="character" w:styleId="af0">
    <w:name w:val="Hyperlink"/>
    <w:basedOn w:val="a2"/>
    <w:uiPriority w:val="99"/>
    <w:unhideWhenUsed/>
    <w:rsid w:val="002A45AD"/>
    <w:rPr>
      <w:rFonts w:eastAsia="맑은 고딕"/>
      <w:color w:val="0563C1" w:themeColor="hyperlink"/>
      <w:u w:val="single"/>
    </w:rPr>
  </w:style>
  <w:style w:type="character" w:styleId="af1">
    <w:name w:val="Emphasis"/>
    <w:basedOn w:val="a2"/>
    <w:uiPriority w:val="3"/>
    <w:qFormat/>
    <w:rsid w:val="002A45AD"/>
    <w:rPr>
      <w:rFonts w:eastAsia="맑은 고딕"/>
      <w:b/>
      <w:iCs/>
      <w:color w:val="BF0000" w:themeColor="accent2" w:themeShade="BF"/>
    </w:rPr>
  </w:style>
  <w:style w:type="character" w:styleId="af2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3">
    <w:name w:val="Strong"/>
    <w:basedOn w:val="a2"/>
    <w:uiPriority w:val="4"/>
    <w:qFormat/>
    <w:rsid w:val="002A45AD"/>
    <w:rPr>
      <w:rFonts w:eastAsia="맑은 고딕"/>
      <w:b/>
      <w:bCs/>
      <w:color w:val="2B579A" w:themeColor="accent5"/>
    </w:rPr>
  </w:style>
  <w:style w:type="paragraph" w:customStyle="1" w:styleId="1-">
    <w:name w:val="제목 1 - 페이지 나누기"/>
    <w:basedOn w:val="a1"/>
    <w:uiPriority w:val="6"/>
    <w:qFormat/>
    <w:rsid w:val="00671631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0"/>
    </w:rPr>
  </w:style>
  <w:style w:type="paragraph" w:customStyle="1" w:styleId="af4">
    <w:name w:val="이미지"/>
    <w:basedOn w:val="a1"/>
    <w:uiPriority w:val="22"/>
    <w:qFormat/>
    <w:rsid w:val="001073CE"/>
    <w:pPr>
      <w:jc w:val="right"/>
    </w:pPr>
  </w:style>
  <w:style w:type="paragraph" w:styleId="af5">
    <w:name w:val="Bibliography"/>
    <w:basedOn w:val="a1"/>
    <w:next w:val="a1"/>
    <w:uiPriority w:val="37"/>
    <w:semiHidden/>
    <w:unhideWhenUsed/>
    <w:rsid w:val="00F33B83"/>
  </w:style>
  <w:style w:type="paragraph" w:styleId="TOC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6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7">
    <w:name w:val="Body Text"/>
    <w:basedOn w:val="a1"/>
    <w:link w:val="Char6"/>
    <w:uiPriority w:val="99"/>
    <w:semiHidden/>
    <w:unhideWhenUsed/>
    <w:rsid w:val="00F33B83"/>
    <w:pPr>
      <w:spacing w:after="120"/>
    </w:pPr>
  </w:style>
  <w:style w:type="character" w:customStyle="1" w:styleId="Char6">
    <w:name w:val="본문 Char"/>
    <w:basedOn w:val="a2"/>
    <w:link w:val="af7"/>
    <w:uiPriority w:val="99"/>
    <w:semiHidden/>
    <w:rsid w:val="00F33B83"/>
  </w:style>
  <w:style w:type="paragraph" w:styleId="22">
    <w:name w:val="Body Text 2"/>
    <w:basedOn w:val="a1"/>
    <w:link w:val="2Char0"/>
    <w:uiPriority w:val="99"/>
    <w:semiHidden/>
    <w:unhideWhenUsed/>
    <w:rsid w:val="00F33B83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F33B83"/>
  </w:style>
  <w:style w:type="paragraph" w:styleId="32">
    <w:name w:val="Body Text 3"/>
    <w:basedOn w:val="a1"/>
    <w:link w:val="3Char0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F33B83"/>
    <w:rPr>
      <w:szCs w:val="16"/>
    </w:rPr>
  </w:style>
  <w:style w:type="paragraph" w:styleId="af8">
    <w:name w:val="Body Text First Indent"/>
    <w:basedOn w:val="af7"/>
    <w:link w:val="Char7"/>
    <w:uiPriority w:val="99"/>
    <w:semiHidden/>
    <w:unhideWhenUsed/>
    <w:rsid w:val="00F33B83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8"/>
    <w:uiPriority w:val="99"/>
    <w:semiHidden/>
    <w:rsid w:val="00F33B83"/>
  </w:style>
  <w:style w:type="paragraph" w:styleId="af9">
    <w:name w:val="Body Text Indent"/>
    <w:basedOn w:val="a1"/>
    <w:link w:val="Char8"/>
    <w:uiPriority w:val="99"/>
    <w:semiHidden/>
    <w:unhideWhenUsed/>
    <w:rsid w:val="00F33B83"/>
    <w:pPr>
      <w:spacing w:after="120"/>
      <w:ind w:left="360"/>
    </w:pPr>
  </w:style>
  <w:style w:type="character" w:customStyle="1" w:styleId="Char8">
    <w:name w:val="본문 들여쓰기 Char"/>
    <w:basedOn w:val="a2"/>
    <w:link w:val="af9"/>
    <w:uiPriority w:val="99"/>
    <w:semiHidden/>
    <w:rsid w:val="00F33B83"/>
  </w:style>
  <w:style w:type="paragraph" w:styleId="23">
    <w:name w:val="Body Text First Indent 2"/>
    <w:basedOn w:val="af9"/>
    <w:link w:val="2Char1"/>
    <w:uiPriority w:val="99"/>
    <w:semiHidden/>
    <w:unhideWhenUsed/>
    <w:rsid w:val="00F33B83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F33B83"/>
  </w:style>
  <w:style w:type="paragraph" w:styleId="24">
    <w:name w:val="Body Text Indent 2"/>
    <w:basedOn w:val="a1"/>
    <w:link w:val="2Char2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F33B83"/>
  </w:style>
  <w:style w:type="paragraph" w:styleId="33">
    <w:name w:val="Body Text Indent 3"/>
    <w:basedOn w:val="a1"/>
    <w:link w:val="3Char1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F33B83"/>
    <w:rPr>
      <w:szCs w:val="16"/>
    </w:rPr>
  </w:style>
  <w:style w:type="character" w:styleId="afa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b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c">
    <w:name w:val="Closing"/>
    <w:basedOn w:val="a1"/>
    <w:link w:val="Char9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9">
    <w:name w:val="맺음말 Char"/>
    <w:basedOn w:val="a2"/>
    <w:link w:val="afc"/>
    <w:uiPriority w:val="99"/>
    <w:semiHidden/>
    <w:rsid w:val="00F33B83"/>
  </w:style>
  <w:style w:type="table" w:styleId="afd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1">
    <w:name w:val="Date"/>
    <w:basedOn w:val="a1"/>
    <w:next w:val="a1"/>
    <w:link w:val="Chara"/>
    <w:uiPriority w:val="99"/>
    <w:semiHidden/>
    <w:unhideWhenUsed/>
    <w:rsid w:val="00F33B83"/>
  </w:style>
  <w:style w:type="character" w:customStyle="1" w:styleId="Chara">
    <w:name w:val="날짜 Char"/>
    <w:basedOn w:val="a2"/>
    <w:link w:val="aff1"/>
    <w:uiPriority w:val="99"/>
    <w:semiHidden/>
    <w:rsid w:val="00F33B83"/>
  </w:style>
  <w:style w:type="paragraph" w:styleId="aff2">
    <w:name w:val="Document Map"/>
    <w:basedOn w:val="a1"/>
    <w:link w:val="Charb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f2"/>
    <w:uiPriority w:val="99"/>
    <w:semiHidden/>
    <w:rsid w:val="00F33B83"/>
    <w:rPr>
      <w:rFonts w:ascii="Segoe UI" w:hAnsi="Segoe UI" w:cs="Segoe UI"/>
      <w:szCs w:val="16"/>
    </w:rPr>
  </w:style>
  <w:style w:type="paragraph" w:styleId="aff3">
    <w:name w:val="E-mail Signature"/>
    <w:basedOn w:val="a1"/>
    <w:link w:val="Charc"/>
    <w:uiPriority w:val="99"/>
    <w:semiHidden/>
    <w:unhideWhenUsed/>
    <w:rsid w:val="00F33B83"/>
    <w:pPr>
      <w:spacing w:before="0" w:line="240" w:lineRule="auto"/>
    </w:pPr>
  </w:style>
  <w:style w:type="character" w:customStyle="1" w:styleId="Charc">
    <w:name w:val="전자 메일 서명 Char"/>
    <w:basedOn w:val="a2"/>
    <w:link w:val="aff3"/>
    <w:uiPriority w:val="99"/>
    <w:semiHidden/>
    <w:rsid w:val="00F33B83"/>
  </w:style>
  <w:style w:type="character" w:styleId="aff4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5">
    <w:name w:val="endnote text"/>
    <w:basedOn w:val="a1"/>
    <w:link w:val="Chard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2"/>
    <w:link w:val="aff5"/>
    <w:uiPriority w:val="99"/>
    <w:semiHidden/>
    <w:rsid w:val="00F33B83"/>
    <w:rPr>
      <w:szCs w:val="20"/>
    </w:rPr>
  </w:style>
  <w:style w:type="paragraph" w:styleId="aff6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8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9">
    <w:name w:val="footnote text"/>
    <w:basedOn w:val="a1"/>
    <w:link w:val="Cha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2"/>
    <w:link w:val="aff9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제목 5 Char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제목 6 Char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제목 7 Char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F33B83"/>
    <w:rPr>
      <w:i/>
      <w:iCs/>
    </w:rPr>
  </w:style>
  <w:style w:type="character" w:styleId="HTML1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2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F33B83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a">
    <w:name w:val="index heading"/>
    <w:basedOn w:val="a1"/>
    <w:next w:val="1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594254"/>
    <w:rPr>
      <w:i/>
      <w:iCs/>
      <w:color w:val="1F4E79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d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F33B83"/>
  </w:style>
  <w:style w:type="paragraph" w:styleId="afff1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F33B83"/>
    <w:pPr>
      <w:ind w:left="720"/>
      <w:contextualSpacing/>
    </w:pPr>
  </w:style>
  <w:style w:type="table" w:styleId="12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7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F33B83"/>
    <w:pPr>
      <w:spacing w:before="0" w:line="240" w:lineRule="auto"/>
    </w:pPr>
  </w:style>
  <w:style w:type="character" w:customStyle="1" w:styleId="Charf2">
    <w:name w:val="각주/미주 머리글 Char"/>
    <w:basedOn w:val="a2"/>
    <w:link w:val="afff8"/>
    <w:uiPriority w:val="99"/>
    <w:semiHidden/>
    <w:rsid w:val="00F33B83"/>
  </w:style>
  <w:style w:type="character" w:styleId="afff9">
    <w:name w:val="page number"/>
    <w:basedOn w:val="a2"/>
    <w:uiPriority w:val="99"/>
    <w:semiHidden/>
    <w:unhideWhenUsed/>
    <w:rsid w:val="00F33B83"/>
  </w:style>
  <w:style w:type="character" w:styleId="afffa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3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b"/>
    <w:uiPriority w:val="99"/>
    <w:semiHidden/>
    <w:rsid w:val="00F33B83"/>
    <w:rPr>
      <w:rFonts w:ascii="Consolas" w:hAnsi="Consolas"/>
      <w:szCs w:val="21"/>
    </w:rPr>
  </w:style>
  <w:style w:type="paragraph" w:styleId="afffc">
    <w:name w:val="Quote"/>
    <w:basedOn w:val="a1"/>
    <w:next w:val="a1"/>
    <w:link w:val="Charf4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c"/>
    <w:uiPriority w:val="29"/>
    <w:semiHidden/>
    <w:rsid w:val="00072D27"/>
    <w:rPr>
      <w:i/>
      <w:iCs/>
      <w:color w:val="404040" w:themeColor="text1" w:themeTint="BF"/>
    </w:rPr>
  </w:style>
  <w:style w:type="paragraph" w:styleId="afffd">
    <w:name w:val="Salutation"/>
    <w:basedOn w:val="a1"/>
    <w:next w:val="a1"/>
    <w:link w:val="Charf5"/>
    <w:uiPriority w:val="99"/>
    <w:semiHidden/>
    <w:unhideWhenUsed/>
    <w:rsid w:val="00F33B83"/>
  </w:style>
  <w:style w:type="character" w:customStyle="1" w:styleId="Charf5">
    <w:name w:val="인사말 Char"/>
    <w:basedOn w:val="a2"/>
    <w:link w:val="afffd"/>
    <w:uiPriority w:val="99"/>
    <w:semiHidden/>
    <w:rsid w:val="00F33B83"/>
  </w:style>
  <w:style w:type="paragraph" w:styleId="afffe">
    <w:name w:val="Signature"/>
    <w:basedOn w:val="a1"/>
    <w:link w:val="Char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f6">
    <w:name w:val="서명 Char"/>
    <w:basedOn w:val="a2"/>
    <w:link w:val="afffe"/>
    <w:uiPriority w:val="99"/>
    <w:semiHidden/>
    <w:rsid w:val="00F33B83"/>
  </w:style>
  <w:style w:type="character" w:styleId="affff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F33B83"/>
  </w:style>
  <w:style w:type="table" w:styleId="affff6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%20goong\AppData\Roaming\Microsoft\Templates\Word%20&#49884;&#51089;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6D28-AFF1-47A9-BAB7-CC73CA34B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25</TotalTime>
  <Pages>11</Pages>
  <Words>2398</Words>
  <Characters>13675</Characters>
  <Application>Microsoft Office Word</Application>
  <DocSecurity>0</DocSecurity>
  <Lines>113</Lines>
  <Paragraphs>32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goong</dc:creator>
  <cp:keywords/>
  <dc:description/>
  <cp:lastModifiedBy>nam goong</cp:lastModifiedBy>
  <cp:revision>4</cp:revision>
  <dcterms:created xsi:type="dcterms:W3CDTF">2018-04-19T02:35:00Z</dcterms:created>
  <dcterms:modified xsi:type="dcterms:W3CDTF">2018-04-27T04:53:00Z</dcterms:modified>
</cp:coreProperties>
</file>